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214CD" w14:textId="472F7C2B" w:rsidR="00A839BE" w:rsidRPr="00CA56A7" w:rsidRDefault="00E264B8" w:rsidP="00355D85">
      <w:pPr>
        <w:rPr>
          <w:rFonts w:ascii="Arial" w:hAnsi="Arial" w:cs="Arial"/>
        </w:rPr>
      </w:pPr>
      <w:r w:rsidRPr="00CA56A7"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92032" behindDoc="1" locked="0" layoutInCell="1" allowOverlap="1" wp14:anchorId="605AFF92" wp14:editId="03BB65DA">
            <wp:simplePos x="0" y="0"/>
            <wp:positionH relativeFrom="page">
              <wp:posOffset>190500</wp:posOffset>
            </wp:positionH>
            <wp:positionV relativeFrom="paragraph">
              <wp:posOffset>-98425</wp:posOffset>
            </wp:positionV>
            <wp:extent cx="1676400" cy="1676400"/>
            <wp:effectExtent l="0" t="0" r="0" b="0"/>
            <wp:wrapNone/>
            <wp:docPr id="807735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35311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5170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960"/>
        <w:gridCol w:w="8101"/>
      </w:tblGrid>
      <w:tr w:rsidR="00A839BE" w:rsidRPr="00CA56A7" w14:paraId="27AF0A47" w14:textId="77777777" w:rsidTr="00E264B8">
        <w:trPr>
          <w:trHeight w:val="720"/>
          <w:jc w:val="center"/>
        </w:trPr>
        <w:tc>
          <w:tcPr>
            <w:tcW w:w="3960" w:type="dxa"/>
            <w:shd w:val="clear" w:color="auto" w:fill="auto"/>
            <w:tcMar>
              <w:left w:w="634" w:type="dxa"/>
            </w:tcMar>
            <w:vAlign w:val="center"/>
          </w:tcPr>
          <w:p w14:paraId="50419E47" w14:textId="636C2760" w:rsidR="00A839BE" w:rsidRPr="00E264B8" w:rsidRDefault="00A839BE" w:rsidP="00E264B8">
            <w:pPr>
              <w:pStyle w:val="ProfilePicture"/>
              <w:spacing w:before="0"/>
              <w:rPr>
                <w:rFonts w:ascii="Arial" w:hAnsi="Arial" w:cs="Arial"/>
              </w:rPr>
            </w:pPr>
          </w:p>
        </w:tc>
        <w:tc>
          <w:tcPr>
            <w:tcW w:w="8101" w:type="dxa"/>
            <w:tcBorders>
              <w:bottom w:val="single" w:sz="4" w:space="0" w:color="auto"/>
            </w:tcBorders>
            <w:shd w:val="clear" w:color="auto" w:fill="auto"/>
          </w:tcPr>
          <w:p w14:paraId="199D8483" w14:textId="4F367C2F" w:rsidR="00E5183E" w:rsidRPr="00CA56A7" w:rsidRDefault="00982F30" w:rsidP="005F3614">
            <w:pPr>
              <w:pStyle w:val="Title"/>
              <w:spacing w:before="0"/>
              <w:rPr>
                <w:rFonts w:ascii="Arial" w:hAnsi="Arial" w:cs="Arial"/>
                <w:sz w:val="52"/>
                <w:szCs w:val="52"/>
              </w:rPr>
            </w:pPr>
            <w:r w:rsidRPr="00982F30">
              <w:rPr>
                <w:rFonts w:ascii="Arial" w:hAnsi="Arial" w:cs="Arial"/>
                <w:b/>
                <w:bCs/>
                <w:sz w:val="52"/>
                <w:szCs w:val="52"/>
              </w:rPr>
              <w:t>CLIFF NYAMONGO</w:t>
            </w:r>
          </w:p>
          <w:p w14:paraId="4AF1574D" w14:textId="51916857" w:rsidR="00AA7901" w:rsidRPr="00CA56A7" w:rsidRDefault="00721780" w:rsidP="00982F30">
            <w:pPr>
              <w:pStyle w:val="Heading1"/>
              <w:spacing w:before="0"/>
              <w:rPr>
                <w:rFonts w:ascii="Arial" w:hAnsi="Arial" w:cs="Arial"/>
                <w:caps w:val="0"/>
              </w:rPr>
            </w:pPr>
            <w:r>
              <w:rPr>
                <w:rFonts w:ascii="Arial" w:hAnsi="Arial" w:cs="Arial"/>
                <w:caps w:val="0"/>
              </w:rPr>
              <w:t>Waiter</w:t>
            </w:r>
            <w:r w:rsidR="00AC7E53">
              <w:rPr>
                <w:rFonts w:ascii="Arial" w:hAnsi="Arial" w:cs="Arial"/>
                <w:caps w:val="0"/>
              </w:rPr>
              <w:t xml:space="preserve"> </w:t>
            </w:r>
          </w:p>
        </w:tc>
      </w:tr>
      <w:tr w:rsidR="00A839BE" w:rsidRPr="00CA56A7" w14:paraId="60CD40EE" w14:textId="77777777" w:rsidTr="00E264B8">
        <w:trPr>
          <w:trHeight w:val="12689"/>
          <w:jc w:val="center"/>
        </w:trPr>
        <w:tc>
          <w:tcPr>
            <w:tcW w:w="3960" w:type="dxa"/>
            <w:shd w:val="clear" w:color="auto" w:fill="auto"/>
          </w:tcPr>
          <w:p w14:paraId="317AB7FB" w14:textId="77777777" w:rsidR="00E264B8" w:rsidRDefault="00D824A5" w:rsidP="00154F17">
            <w:pPr>
              <w:pStyle w:val="Heading2"/>
              <w:rPr>
                <w:rFonts w:ascii="Arial" w:hAnsi="Arial" w:cs="Arial"/>
                <w:color w:val="FFFFFF" w:themeColor="background1"/>
              </w:rPr>
            </w:pPr>
            <w:r w:rsidRPr="00CA56A7">
              <w:rPr>
                <w:rFonts w:ascii="Arial" w:hAnsi="Arial" w:cs="Arial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91008" behindDoc="1" locked="0" layoutInCell="1" allowOverlap="1" wp14:anchorId="0F5DA6C3" wp14:editId="756D7298">
                      <wp:simplePos x="0" y="0"/>
                      <wp:positionH relativeFrom="page">
                        <wp:posOffset>-252458</wp:posOffset>
                      </wp:positionH>
                      <wp:positionV relativeFrom="paragraph">
                        <wp:posOffset>-2328273</wp:posOffset>
                      </wp:positionV>
                      <wp:extent cx="2715986" cy="11099800"/>
                      <wp:effectExtent l="0" t="0" r="8255" b="6350"/>
                      <wp:wrapNone/>
                      <wp:docPr id="7" name="Rectangle 1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5986" cy="11099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6385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CD885F" id="Rectangle 1" o:spid="_x0000_s1026" style="position:absolute;margin-left:-19.9pt;margin-top:-183.35pt;width:213.85pt;height:874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" fillcolor="#163853" stroked="f" strokeweight="1pt">
                      <w10:wrap anchorx="page"/>
                    </v:rect>
                  </w:pict>
                </mc:Fallback>
              </mc:AlternateContent>
            </w:r>
          </w:p>
          <w:p w14:paraId="7103D594" w14:textId="77777777" w:rsidR="00E264B8" w:rsidRDefault="00E264B8" w:rsidP="00154F17">
            <w:pPr>
              <w:pStyle w:val="Heading2"/>
              <w:rPr>
                <w:rFonts w:ascii="Arial" w:hAnsi="Arial" w:cs="Arial"/>
                <w:color w:val="FFFFFF" w:themeColor="background1"/>
              </w:rPr>
            </w:pPr>
          </w:p>
          <w:p w14:paraId="012A0F74" w14:textId="4BF0D40D" w:rsidR="00A839BE" w:rsidRPr="00CA56A7" w:rsidRDefault="003A4A2E" w:rsidP="00154F17">
            <w:pPr>
              <w:pStyle w:val="Heading2"/>
              <w:rPr>
                <w:rFonts w:ascii="Arial" w:hAnsi="Arial" w:cs="Arial"/>
                <w:color w:val="FFFFFF" w:themeColor="background1"/>
              </w:rPr>
            </w:pPr>
            <w:sdt>
              <w:sdtPr>
                <w:rPr>
                  <w:rFonts w:ascii="Arial" w:hAnsi="Arial" w:cs="Arial"/>
                  <w:color w:val="FFFFFF" w:themeColor="background1"/>
                </w:rPr>
                <w:id w:val="-1177034809"/>
                <w:placeholder>
                  <w:docPart w:val="EDB2F6F98C374833BF687D5B481F499C"/>
                </w:placeholder>
                <w:temporary/>
                <w:showingPlcHdr/>
                <w15:appearance w15:val="hidden"/>
              </w:sdtPr>
              <w:sdtEndPr/>
              <w:sdtContent>
                <w:r w:rsidR="00446C78" w:rsidRPr="00CA56A7">
                  <w:rPr>
                    <w:rFonts w:ascii="Arial" w:hAnsi="Arial" w:cs="Arial"/>
                    <w:color w:val="FFFFFF" w:themeColor="background1"/>
                  </w:rPr>
                  <w:t>CONTACT</w:t>
                </w:r>
              </w:sdtContent>
            </w:sdt>
            <w:r w:rsidR="00945EA2" w:rsidRPr="00CA56A7">
              <w:rPr>
                <w:rFonts w:ascii="Arial" w:hAnsi="Arial" w:cs="Arial"/>
                <w:noProof/>
                <w:color w:val="FFFFFF" w:themeColor="background1"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0E6B66BC" wp14:editId="4950F484">
                      <wp:extent cx="1700784" cy="0"/>
                      <wp:effectExtent l="0" t="0" r="0" b="0"/>
                      <wp:docPr id="1239025997" name="Straight Connector 1239025997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58AA4B4E" id="Straight Connector 1239025997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" strokecolor="white [3212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84771AA" w14:textId="6A2D0FD4" w:rsidR="009E346C" w:rsidRPr="00CA56A7" w:rsidRDefault="00952CCD" w:rsidP="007E0993">
            <w:pPr>
              <w:spacing w:line="480" w:lineRule="auto"/>
              <w:rPr>
                <w:rFonts w:ascii="Arial" w:hAnsi="Arial" w:cs="Arial"/>
                <w:color w:val="FFFFFF" w:themeColor="background1"/>
              </w:rPr>
            </w:pPr>
            <w:r w:rsidRPr="00CA56A7">
              <w:rPr>
                <w:rFonts w:ascii="Arial" w:hAnsi="Arial" w:cs="Arial"/>
                <w:color w:val="FFFFFF" w:themeColor="background1"/>
              </w:rPr>
              <w:t>+</w:t>
            </w:r>
            <w:r w:rsidR="00F77A5A" w:rsidRPr="00CA56A7">
              <w:rPr>
                <w:rFonts w:ascii="Arial" w:hAnsi="Arial" w:cs="Arial"/>
                <w:color w:val="FFFFFF" w:themeColor="background1"/>
              </w:rPr>
              <w:t>971</w:t>
            </w:r>
            <w:r w:rsidR="00EE7493">
              <w:rPr>
                <w:rFonts w:ascii="Arial" w:hAnsi="Arial" w:cs="Arial"/>
                <w:color w:val="FFFFFF" w:themeColor="background1"/>
              </w:rPr>
              <w:t>5267056569</w:t>
            </w:r>
            <w:bookmarkStart w:id="0" w:name="_GoBack"/>
            <w:bookmarkEnd w:id="0"/>
            <w:r w:rsidR="00982F30" w:rsidRPr="00982F30">
              <w:rPr>
                <w:rFonts w:ascii="Arial" w:hAnsi="Arial" w:cs="Arial"/>
                <w:color w:val="FFFFFF" w:themeColor="background1"/>
              </w:rPr>
              <w:t>8</w:t>
            </w:r>
            <w:r w:rsidR="00F77A5A" w:rsidRPr="00CA56A7">
              <w:rPr>
                <w:rFonts w:ascii="Arial" w:hAnsi="Arial" w:cs="Arial"/>
                <w:color w:val="FFFFFF" w:themeColor="background1"/>
              </w:rPr>
              <w:t xml:space="preserve"> </w:t>
            </w:r>
            <w:r w:rsidR="00EE7493">
              <w:rPr>
                <w:rFonts w:ascii="Arial" w:hAnsi="Arial" w:cs="Arial"/>
                <w:color w:val="FFFFFF" w:themeColor="background1"/>
              </w:rPr>
              <w:t>cliffnyamong</w:t>
            </w:r>
            <w:r w:rsidR="00982F30" w:rsidRPr="00982F30">
              <w:rPr>
                <w:rFonts w:ascii="Arial" w:hAnsi="Arial" w:cs="Arial"/>
                <w:color w:val="FFFFFF" w:themeColor="background1"/>
              </w:rPr>
              <w:t>@gmail.com</w:t>
            </w:r>
          </w:p>
          <w:p w14:paraId="20FFC313" w14:textId="43A94504" w:rsidR="006D5FD4" w:rsidRPr="00CA56A7" w:rsidRDefault="007E0993" w:rsidP="007E0993">
            <w:pPr>
              <w:spacing w:line="480" w:lineRule="auto"/>
              <w:rPr>
                <w:rFonts w:ascii="Arial" w:hAnsi="Arial" w:cs="Arial"/>
                <w:color w:val="FFFFFF" w:themeColor="background1"/>
              </w:rPr>
            </w:pPr>
            <w:r w:rsidRPr="00CA56A7">
              <w:rPr>
                <w:rFonts w:ascii="Arial" w:hAnsi="Arial" w:cs="Arial"/>
                <w:color w:val="FFFFFF" w:themeColor="background1"/>
              </w:rPr>
              <w:t>Dubai</w:t>
            </w:r>
            <w:r w:rsidR="006D5FD4" w:rsidRPr="00CA56A7">
              <w:rPr>
                <w:rFonts w:ascii="Arial" w:hAnsi="Arial" w:cs="Arial"/>
                <w:color w:val="FFFFFF" w:themeColor="background1"/>
              </w:rPr>
              <w:t xml:space="preserve">, UAE </w:t>
            </w:r>
          </w:p>
          <w:p w14:paraId="37E047B9" w14:textId="2ED3EE6E" w:rsidR="00D84359" w:rsidRPr="00CA56A7" w:rsidRDefault="001B1EAE" w:rsidP="00945EA2">
            <w:pPr>
              <w:pStyle w:val="Heading2"/>
              <w:spacing w:after="0"/>
              <w:rPr>
                <w:rFonts w:ascii="Arial" w:hAnsi="Arial" w:cs="Arial"/>
                <w:color w:val="FFFFFF" w:themeColor="background1"/>
              </w:rPr>
            </w:pPr>
            <w:r w:rsidRPr="00CA56A7">
              <w:rPr>
                <w:rFonts w:ascii="Arial" w:hAnsi="Arial" w:cs="Arial"/>
                <w:color w:val="FFFFFF" w:themeColor="background1"/>
              </w:rPr>
              <w:t>Education</w:t>
            </w:r>
          </w:p>
          <w:p w14:paraId="493072B0" w14:textId="0FD58923" w:rsidR="00D97CE2" w:rsidRPr="00CA56A7" w:rsidRDefault="00945EA2" w:rsidP="00507E80">
            <w:pPr>
              <w:rPr>
                <w:rFonts w:ascii="Arial" w:hAnsi="Arial" w:cs="Arial"/>
              </w:rPr>
            </w:pPr>
            <w:r w:rsidRPr="00CA56A7">
              <w:rPr>
                <w:rFonts w:ascii="Arial" w:hAnsi="Arial" w:cs="Arial"/>
                <w:noProof/>
                <w:color w:val="FFFFFF" w:themeColor="background1"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E908DDD" wp14:editId="7A9F27FB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4AADD6EC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" strokecolor="white [3212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E764306" w14:textId="5145DBDC" w:rsidR="00982F30" w:rsidRPr="00CA56A7" w:rsidRDefault="00982F30" w:rsidP="00982F3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982F30">
              <w:rPr>
                <w:rFonts w:ascii="Arial" w:hAnsi="Arial" w:cs="Arial"/>
                <w:b/>
                <w:bCs/>
                <w:color w:val="FFFFFF" w:themeColor="background1"/>
              </w:rPr>
              <w:t>Sensei Institute of Technology</w:t>
            </w:r>
          </w:p>
          <w:p w14:paraId="29F60DBB" w14:textId="4DCC7610" w:rsidR="00982F30" w:rsidRPr="00CA56A7" w:rsidRDefault="00982F30" w:rsidP="00982F30">
            <w:pPr>
              <w:rPr>
                <w:rFonts w:ascii="Arial" w:hAnsi="Arial" w:cs="Arial"/>
                <w:color w:val="FFFFFF" w:themeColor="background1"/>
              </w:rPr>
            </w:pPr>
            <w:r w:rsidRPr="00982F30">
              <w:rPr>
                <w:rFonts w:ascii="Arial" w:hAnsi="Arial" w:cs="Arial"/>
                <w:color w:val="FFFFFF" w:themeColor="background1"/>
              </w:rPr>
              <w:t>Certificate in Plant Operation</w:t>
            </w:r>
            <w:r>
              <w:rPr>
                <w:rFonts w:ascii="Arial" w:hAnsi="Arial" w:cs="Arial"/>
                <w:color w:val="FFFFFF" w:themeColor="background1"/>
              </w:rPr>
              <w:br/>
            </w:r>
            <w:r w:rsidRPr="00CA56A7">
              <w:rPr>
                <w:rFonts w:ascii="Arial" w:hAnsi="Arial" w:cs="Arial"/>
                <w:color w:val="FFFFFF" w:themeColor="background1"/>
              </w:rPr>
              <w:t xml:space="preserve"> </w:t>
            </w:r>
          </w:p>
          <w:p w14:paraId="5F797C86" w14:textId="5D6AF869" w:rsidR="00982F30" w:rsidRPr="00CA56A7" w:rsidRDefault="00982F30" w:rsidP="00982F3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982F30">
              <w:rPr>
                <w:rFonts w:ascii="Arial" w:hAnsi="Arial" w:cs="Arial"/>
                <w:b/>
                <w:bCs/>
                <w:color w:val="FFFFFF" w:themeColor="background1"/>
              </w:rPr>
              <w:t>Moi Institute of Science and Technology</w:t>
            </w:r>
          </w:p>
          <w:p w14:paraId="52AB065B" w14:textId="410298D5" w:rsidR="00982F30" w:rsidRPr="00CA56A7" w:rsidRDefault="00982F30" w:rsidP="00982F30">
            <w:pPr>
              <w:rPr>
                <w:rFonts w:ascii="Arial" w:hAnsi="Arial" w:cs="Arial"/>
                <w:color w:val="FFFFFF" w:themeColor="background1"/>
              </w:rPr>
            </w:pPr>
            <w:r w:rsidRPr="00982F30">
              <w:rPr>
                <w:rFonts w:ascii="Arial" w:hAnsi="Arial" w:cs="Arial"/>
                <w:color w:val="FFFFFF" w:themeColor="background1"/>
              </w:rPr>
              <w:t>Diplo</w:t>
            </w:r>
            <w:r>
              <w:rPr>
                <w:rFonts w:ascii="Arial" w:hAnsi="Arial" w:cs="Arial"/>
                <w:color w:val="FFFFFF" w:themeColor="background1"/>
              </w:rPr>
              <w:t xml:space="preserve">ma in Social work and Community </w:t>
            </w:r>
            <w:r w:rsidRPr="00982F30">
              <w:rPr>
                <w:rFonts w:ascii="Arial" w:hAnsi="Arial" w:cs="Arial"/>
                <w:color w:val="FFFFFF" w:themeColor="background1"/>
              </w:rPr>
              <w:t>Development</w:t>
            </w:r>
            <w:r w:rsidRPr="00CA56A7">
              <w:rPr>
                <w:rFonts w:ascii="Arial" w:hAnsi="Arial" w:cs="Arial"/>
                <w:color w:val="FFFFFF" w:themeColor="background1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</w:rPr>
              <w:br/>
            </w:r>
          </w:p>
          <w:p w14:paraId="061FBD8F" w14:textId="3B481686" w:rsidR="00982F30" w:rsidRPr="00CA56A7" w:rsidRDefault="00982F30" w:rsidP="00982F3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982F30">
              <w:rPr>
                <w:rFonts w:ascii="Arial" w:hAnsi="Arial" w:cs="Arial"/>
                <w:b/>
                <w:bCs/>
                <w:color w:val="FFFFFF" w:themeColor="background1"/>
              </w:rPr>
              <w:t>Certificate in computer Applications</w:t>
            </w:r>
          </w:p>
          <w:p w14:paraId="47F4883C" w14:textId="0736BDD9" w:rsidR="00982F30" w:rsidRPr="00CA56A7" w:rsidRDefault="00982F30" w:rsidP="00982F3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br/>
            </w:r>
            <w:r w:rsidRPr="00982F30">
              <w:rPr>
                <w:rFonts w:ascii="Arial" w:hAnsi="Arial" w:cs="Arial"/>
                <w:b/>
                <w:bCs/>
                <w:color w:val="FFFFFF" w:themeColor="background1"/>
              </w:rPr>
              <w:t>Nyamagwa Boys High School</w:t>
            </w:r>
          </w:p>
          <w:p w14:paraId="0B1B4496" w14:textId="77777777" w:rsidR="00982F30" w:rsidRPr="00CA56A7" w:rsidRDefault="00982F30" w:rsidP="00982F30">
            <w:pPr>
              <w:rPr>
                <w:rFonts w:ascii="Arial" w:hAnsi="Arial" w:cs="Arial"/>
                <w:color w:val="FFFFFF" w:themeColor="background1"/>
              </w:rPr>
            </w:pPr>
            <w:r w:rsidRPr="00CA56A7">
              <w:rPr>
                <w:rFonts w:ascii="Arial" w:hAnsi="Arial" w:cs="Arial"/>
                <w:color w:val="FFFFFF" w:themeColor="background1"/>
              </w:rPr>
              <w:t xml:space="preserve">High School Diploma </w:t>
            </w:r>
          </w:p>
          <w:p w14:paraId="63C133EF" w14:textId="77777777" w:rsidR="00B36A81" w:rsidRPr="00CA56A7" w:rsidRDefault="00B36A81" w:rsidP="0054470D">
            <w:pPr>
              <w:rPr>
                <w:rFonts w:ascii="Arial" w:hAnsi="Arial" w:cs="Arial"/>
              </w:rPr>
            </w:pPr>
          </w:p>
          <w:p w14:paraId="7B64F9B5" w14:textId="69AC80A3" w:rsidR="00D84359" w:rsidRPr="00CA56A7" w:rsidRDefault="00A95006" w:rsidP="00D84359">
            <w:pPr>
              <w:pStyle w:val="Heading2"/>
              <w:rPr>
                <w:rFonts w:ascii="Arial" w:hAnsi="Arial" w:cs="Arial"/>
                <w:color w:val="FFFFFF" w:themeColor="background1"/>
              </w:rPr>
            </w:pPr>
            <w:r w:rsidRPr="00CA56A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Skills</w:t>
            </w:r>
            <w:r w:rsidRPr="00CA56A7">
              <w:rPr>
                <w:rFonts w:ascii="Arial" w:hAnsi="Arial" w:cs="Arial"/>
                <w:color w:val="FFFFFF" w:themeColor="background1"/>
              </w:rPr>
              <w:t xml:space="preserve"> </w:t>
            </w:r>
            <w:r w:rsidR="00945EA2" w:rsidRPr="00CA56A7">
              <w:rPr>
                <w:rFonts w:ascii="Arial" w:hAnsi="Arial" w:cs="Arial"/>
                <w:noProof/>
                <w:color w:val="FFFFFF" w:themeColor="background1"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19CFCDCD" wp14:editId="5416EA1E">
                      <wp:extent cx="1700784" cy="0"/>
                      <wp:effectExtent l="0" t="0" r="0" b="0"/>
                      <wp:docPr id="16" name="Straight Connector 1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chemeClr val="bg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6DF90595" id="Straight Connector 16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" strokecolor="white [3212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BB43C8C" w14:textId="77777777" w:rsidR="00721780" w:rsidRPr="00721780" w:rsidRDefault="00721780" w:rsidP="0072178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721780">
              <w:rPr>
                <w:rFonts w:ascii="Arial" w:hAnsi="Arial" w:cs="Arial"/>
                <w:color w:val="FFFFFF" w:themeColor="background1"/>
              </w:rPr>
              <w:t>Customer Service &amp; Guest Relations</w:t>
            </w:r>
          </w:p>
          <w:p w14:paraId="3C8394EF" w14:textId="55F6241C" w:rsidR="00721780" w:rsidRPr="00721780" w:rsidRDefault="00721780" w:rsidP="0072178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721780">
              <w:rPr>
                <w:rFonts w:ascii="Arial" w:hAnsi="Arial" w:cs="Arial"/>
                <w:color w:val="FFFFFF" w:themeColor="background1"/>
              </w:rPr>
              <w:t>Cash Handling &amp; POS Operations</w:t>
            </w:r>
          </w:p>
          <w:p w14:paraId="1EF57901" w14:textId="3EAD0747" w:rsidR="00721780" w:rsidRPr="00721780" w:rsidRDefault="00721780" w:rsidP="0072178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721780">
              <w:rPr>
                <w:rFonts w:ascii="Arial" w:hAnsi="Arial" w:cs="Arial"/>
                <w:color w:val="FFFFFF" w:themeColor="background1"/>
              </w:rPr>
              <w:t>Food &amp; Beverage Service</w:t>
            </w:r>
          </w:p>
          <w:p w14:paraId="4A2FEF95" w14:textId="09CD4294" w:rsidR="00721780" w:rsidRPr="00721780" w:rsidRDefault="00721780" w:rsidP="0072178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721780">
              <w:rPr>
                <w:rFonts w:ascii="Arial" w:hAnsi="Arial" w:cs="Arial"/>
                <w:color w:val="FFFFFF" w:themeColor="background1"/>
              </w:rPr>
              <w:t>Table Setting &amp; Order Management</w:t>
            </w:r>
          </w:p>
          <w:p w14:paraId="2C070743" w14:textId="49FEDFEF" w:rsidR="00721780" w:rsidRPr="00721780" w:rsidRDefault="00721780" w:rsidP="0072178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721780">
              <w:rPr>
                <w:rFonts w:ascii="Arial" w:hAnsi="Arial" w:cs="Arial"/>
                <w:color w:val="FFFFFF" w:themeColor="background1"/>
              </w:rPr>
              <w:t>Upselling &amp; Product Recommendations</w:t>
            </w:r>
          </w:p>
          <w:p w14:paraId="24AE70E7" w14:textId="56CBDBAE" w:rsidR="00721780" w:rsidRPr="00721780" w:rsidRDefault="00721780" w:rsidP="0072178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721780">
              <w:rPr>
                <w:rFonts w:ascii="Arial" w:hAnsi="Arial" w:cs="Arial"/>
                <w:color w:val="FFFFFF" w:themeColor="background1"/>
              </w:rPr>
              <w:t>Team Collaboration &amp; Communication</w:t>
            </w:r>
          </w:p>
          <w:p w14:paraId="6BCC93E8" w14:textId="2CF2AD97" w:rsidR="005F665E" w:rsidRPr="00E264B8" w:rsidRDefault="00721780" w:rsidP="00721780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721780">
              <w:rPr>
                <w:rFonts w:ascii="Arial" w:hAnsi="Arial" w:cs="Arial"/>
                <w:color w:val="FFFFFF" w:themeColor="background1"/>
              </w:rPr>
              <w:t>Problem-Solving &amp; Conflict Resolution</w:t>
            </w:r>
          </w:p>
        </w:tc>
        <w:tc>
          <w:tcPr>
            <w:tcW w:w="8101" w:type="dxa"/>
            <w:tcBorders>
              <w:top w:val="single" w:sz="4" w:space="0" w:color="auto"/>
            </w:tcBorders>
            <w:shd w:val="clear" w:color="auto" w:fill="auto"/>
          </w:tcPr>
          <w:p w14:paraId="078A698E" w14:textId="6704FC14" w:rsidR="00EF663B" w:rsidRPr="00CA56A7" w:rsidRDefault="00721780" w:rsidP="00EF663B">
            <w:pPr>
              <w:pStyle w:val="Experience"/>
              <w:rPr>
                <w:rFonts w:ascii="Arial" w:hAnsi="Arial" w:cs="Arial"/>
              </w:rPr>
            </w:pPr>
            <w:r w:rsidRPr="00721780">
              <w:rPr>
                <w:rFonts w:ascii="Arial" w:hAnsi="Arial" w:cs="Arial"/>
              </w:rPr>
              <w:t>A customer-focused and service-oriented hospitality professional with extensive experience in restaurant operations. Skilled in delivering excellent customer service, handling transactions with accuracy, and ensuring smooth dining experiences. Adept at multitasking in fast-paced environments while maintaining a positive and welcoming atmosphere for guests</w:t>
            </w:r>
          </w:p>
          <w:p w14:paraId="3CA2E649" w14:textId="793BF0E4" w:rsidR="0007266C" w:rsidRPr="00CA56A7" w:rsidRDefault="004E1DBA" w:rsidP="00EF663B">
            <w:pPr>
              <w:pStyle w:val="Heading2"/>
              <w:spacing w:after="0"/>
              <w:rPr>
                <w:rFonts w:ascii="Arial" w:hAnsi="Arial" w:cs="Arial"/>
              </w:rPr>
            </w:pPr>
            <w:r w:rsidRPr="00CA56A7">
              <w:rPr>
                <w:rFonts w:ascii="Arial" w:hAnsi="Arial" w:cs="Arial"/>
              </w:rPr>
              <w:t xml:space="preserve">Professional </w:t>
            </w:r>
            <w:sdt>
              <w:sdtPr>
                <w:rPr>
                  <w:rFonts w:ascii="Arial" w:hAnsi="Arial" w:cs="Arial"/>
                </w:rPr>
                <w:id w:val="757180393"/>
                <w:placeholder>
                  <w:docPart w:val="9E65AC04F137488F9B9403EE8762052A"/>
                </w:placeholder>
                <w:temporary/>
                <w:showingPlcHdr/>
                <w15:appearance w15:val="hidden"/>
              </w:sdtPr>
              <w:sdtEndPr/>
              <w:sdtContent>
                <w:r w:rsidR="0007266C" w:rsidRPr="00CA56A7">
                  <w:rPr>
                    <w:rFonts w:ascii="Arial" w:hAnsi="Arial" w:cs="Arial"/>
                  </w:rPr>
                  <w:t>Experience</w:t>
                </w:r>
              </w:sdtContent>
            </w:sdt>
          </w:p>
          <w:p w14:paraId="146DEC05" w14:textId="2BAD001B" w:rsidR="00D97CE2" w:rsidRPr="00CA56A7" w:rsidRDefault="005F3614" w:rsidP="007E0993">
            <w:pPr>
              <w:pStyle w:val="Heading3"/>
              <w:spacing w:after="0"/>
              <w:rPr>
                <w:rFonts w:ascii="Arial" w:hAnsi="Arial" w:cs="Arial"/>
              </w:rPr>
            </w:pPr>
            <w:r w:rsidRPr="00CA56A7">
              <w:rPr>
                <w:rFonts w:ascii="Arial" w:hAnsi="Arial" w:cs="Arial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636898B5" wp14:editId="4D342419">
                      <wp:extent cx="3684905" cy="0"/>
                      <wp:effectExtent l="0" t="0" r="0" b="0"/>
                      <wp:docPr id="1945181113" name="Straight Connector 194518111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07B6D6A3" id="Straight Connector 194518111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0D69175" w14:textId="4964FFA4" w:rsidR="001243AF" w:rsidRPr="00CA56A7" w:rsidRDefault="00982F30" w:rsidP="001243AF">
            <w:pPr>
              <w:pStyle w:val="Heading3"/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2019</w:t>
            </w:r>
            <w:r w:rsidR="001243AF" w:rsidRPr="00CA56A7">
              <w:rPr>
                <w:rFonts w:ascii="Arial" w:hAnsi="Arial" w:cs="Arial"/>
                <w:b/>
                <w:bCs/>
              </w:rPr>
              <w:t xml:space="preserve"> – </w:t>
            </w:r>
            <w:r>
              <w:rPr>
                <w:rFonts w:ascii="Arial" w:hAnsi="Arial" w:cs="Arial"/>
                <w:b/>
                <w:bCs/>
              </w:rPr>
              <w:t>2024</w:t>
            </w:r>
            <w:r w:rsidR="001243AF" w:rsidRPr="00CA56A7">
              <w:rPr>
                <w:rFonts w:ascii="Arial" w:hAnsi="Arial" w:cs="Arial"/>
                <w:b/>
                <w:bCs/>
              </w:rPr>
              <w:t> |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721780">
              <w:rPr>
                <w:rFonts w:ascii="Arial" w:hAnsi="Arial" w:cs="Arial"/>
                <w:b/>
                <w:bCs/>
              </w:rPr>
              <w:t>Kilimanjaro Restaurant</w:t>
            </w:r>
            <w:r w:rsidR="00CD520C">
              <w:rPr>
                <w:rFonts w:ascii="Arial" w:hAnsi="Arial" w:cs="Arial"/>
                <w:b/>
                <w:bCs/>
              </w:rPr>
              <w:t>,</w:t>
            </w:r>
            <w:r w:rsidR="00721780">
              <w:rPr>
                <w:rFonts w:ascii="Arial" w:hAnsi="Arial" w:cs="Arial"/>
                <w:b/>
                <w:bCs/>
              </w:rPr>
              <w:t xml:space="preserve"> Nairobi</w:t>
            </w:r>
            <w:r w:rsidR="00CD520C">
              <w:rPr>
                <w:rFonts w:ascii="Arial" w:hAnsi="Arial" w:cs="Arial"/>
                <w:b/>
                <w:bCs/>
              </w:rPr>
              <w:t xml:space="preserve"> Kenya</w:t>
            </w:r>
          </w:p>
          <w:p w14:paraId="686073B1" w14:textId="7CCDDB4E" w:rsidR="00AC7E53" w:rsidRPr="00721780" w:rsidRDefault="00721780" w:rsidP="0072178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Waiter Cum </w:t>
            </w:r>
            <w:r w:rsidR="00CD520C">
              <w:rPr>
                <w:rFonts w:ascii="Arial" w:hAnsi="Arial" w:cs="Arial"/>
                <w:b/>
                <w:bCs/>
              </w:rPr>
              <w:t xml:space="preserve">Cashier </w:t>
            </w:r>
          </w:p>
          <w:p w14:paraId="00CC49C0" w14:textId="77777777" w:rsidR="00721780" w:rsidRPr="00721780" w:rsidRDefault="00721780" w:rsidP="0072178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721780">
              <w:rPr>
                <w:rFonts w:ascii="Arial" w:hAnsi="Arial" w:cs="Arial"/>
              </w:rPr>
              <w:t>Welcomed and seated guests, provided menus, and guided them through food and beverage options to enhance their dining experience.</w:t>
            </w:r>
          </w:p>
          <w:p w14:paraId="383603EC" w14:textId="77777777" w:rsidR="00721780" w:rsidRPr="00721780" w:rsidRDefault="00721780" w:rsidP="0072178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721780">
              <w:rPr>
                <w:rFonts w:ascii="Arial" w:hAnsi="Arial" w:cs="Arial"/>
              </w:rPr>
              <w:t>Managed order processing efficiently, ensuring accuracy and timely service in a high-volume restaurant.</w:t>
            </w:r>
          </w:p>
          <w:p w14:paraId="0B413EEB" w14:textId="77777777" w:rsidR="00721780" w:rsidRPr="00721780" w:rsidRDefault="00721780" w:rsidP="0072178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721780">
              <w:rPr>
                <w:rFonts w:ascii="Arial" w:hAnsi="Arial" w:cs="Arial"/>
              </w:rPr>
              <w:t>Handled cash, credit, and mobile transactions at the point of sale, ensuring proper billing and financial reconciliation at the end of shifts.</w:t>
            </w:r>
          </w:p>
          <w:p w14:paraId="61177591" w14:textId="77777777" w:rsidR="00721780" w:rsidRPr="00721780" w:rsidRDefault="00721780" w:rsidP="0072178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721780">
              <w:rPr>
                <w:rFonts w:ascii="Arial" w:hAnsi="Arial" w:cs="Arial"/>
              </w:rPr>
              <w:t>Recommended menu items and promotions, increasing sales through upselling and personalized suggestions.</w:t>
            </w:r>
          </w:p>
          <w:p w14:paraId="5C061E5B" w14:textId="77777777" w:rsidR="00721780" w:rsidRPr="00721780" w:rsidRDefault="00721780" w:rsidP="0072178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721780">
              <w:rPr>
                <w:rFonts w:ascii="Arial" w:hAnsi="Arial" w:cs="Arial"/>
              </w:rPr>
              <w:t>Maintained a clean, organized, and well-stocked dining area to ensure a pleasant environment for customers.</w:t>
            </w:r>
          </w:p>
          <w:p w14:paraId="4074A56F" w14:textId="71C76B5D" w:rsidR="001243AF" w:rsidRPr="00CA56A7" w:rsidRDefault="00721780" w:rsidP="0072178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721780">
              <w:rPr>
                <w:rFonts w:ascii="Arial" w:hAnsi="Arial" w:cs="Arial"/>
              </w:rPr>
              <w:t>Resolved customer complaints and special requests with professionalism, ensuring guest satisfaction and repeat business</w:t>
            </w:r>
            <w:r w:rsidR="001243AF" w:rsidRPr="00CA56A7">
              <w:rPr>
                <w:rFonts w:ascii="Arial" w:hAnsi="Arial" w:cs="Arial"/>
              </w:rPr>
              <w:t>.</w:t>
            </w:r>
          </w:p>
          <w:p w14:paraId="7C96C30B" w14:textId="2278CC31" w:rsidR="00F00007" w:rsidRPr="00CA56A7" w:rsidRDefault="00D97CE2" w:rsidP="00F00007">
            <w:pPr>
              <w:pStyle w:val="Heading3"/>
              <w:spacing w:after="0"/>
              <w:rPr>
                <w:rFonts w:ascii="Arial" w:hAnsi="Arial" w:cs="Arial"/>
                <w:b/>
                <w:bCs/>
              </w:rPr>
            </w:pPr>
            <w:r w:rsidRPr="00CA56A7">
              <w:rPr>
                <w:rFonts w:ascii="Arial" w:hAnsi="Arial" w:cs="Arial"/>
                <w:b/>
                <w:bCs/>
              </w:rPr>
              <w:t>20</w:t>
            </w:r>
            <w:r w:rsidR="00982F30">
              <w:rPr>
                <w:rFonts w:ascii="Arial" w:hAnsi="Arial" w:cs="Arial"/>
                <w:b/>
                <w:bCs/>
              </w:rPr>
              <w:t xml:space="preserve">15 </w:t>
            </w:r>
            <w:r w:rsidR="00DA1E7B" w:rsidRPr="00CA56A7">
              <w:rPr>
                <w:rFonts w:ascii="Arial" w:hAnsi="Arial" w:cs="Arial"/>
                <w:b/>
                <w:bCs/>
              </w:rPr>
              <w:t>–</w:t>
            </w:r>
            <w:r w:rsidR="009037B8" w:rsidRPr="00CA56A7">
              <w:rPr>
                <w:rFonts w:ascii="Arial" w:hAnsi="Arial" w:cs="Arial"/>
                <w:b/>
                <w:bCs/>
              </w:rPr>
              <w:t xml:space="preserve"> </w:t>
            </w:r>
            <w:r w:rsidR="00982F30">
              <w:rPr>
                <w:rFonts w:ascii="Arial" w:hAnsi="Arial" w:cs="Arial"/>
                <w:b/>
                <w:bCs/>
              </w:rPr>
              <w:t>2019</w:t>
            </w:r>
            <w:r w:rsidR="009037B8" w:rsidRPr="00CA56A7">
              <w:rPr>
                <w:rFonts w:ascii="Arial" w:hAnsi="Arial" w:cs="Arial"/>
                <w:b/>
                <w:bCs/>
              </w:rPr>
              <w:t> </w:t>
            </w:r>
            <w:r w:rsidR="00F00007" w:rsidRPr="00CA56A7">
              <w:rPr>
                <w:rFonts w:ascii="Arial" w:hAnsi="Arial" w:cs="Arial"/>
                <w:b/>
                <w:bCs/>
              </w:rPr>
              <w:t>|</w:t>
            </w:r>
            <w:r w:rsidR="00982F30">
              <w:rPr>
                <w:rFonts w:ascii="Arial" w:hAnsi="Arial" w:cs="Arial"/>
                <w:b/>
                <w:bCs/>
              </w:rPr>
              <w:t xml:space="preserve"> </w:t>
            </w:r>
            <w:r w:rsidR="00721780">
              <w:rPr>
                <w:rFonts w:ascii="Arial" w:hAnsi="Arial" w:cs="Arial"/>
                <w:b/>
                <w:bCs/>
              </w:rPr>
              <w:t>Midview Hotel</w:t>
            </w:r>
            <w:r w:rsidRPr="00CA56A7">
              <w:rPr>
                <w:rFonts w:ascii="Arial" w:hAnsi="Arial" w:cs="Arial"/>
                <w:b/>
                <w:bCs/>
              </w:rPr>
              <w:t xml:space="preserve">, </w:t>
            </w:r>
            <w:r w:rsidR="00721780">
              <w:rPr>
                <w:rFonts w:ascii="Arial" w:hAnsi="Arial" w:cs="Arial"/>
                <w:b/>
                <w:bCs/>
              </w:rPr>
              <w:t xml:space="preserve">Mombasa </w:t>
            </w:r>
            <w:r w:rsidR="00982F30">
              <w:rPr>
                <w:rFonts w:ascii="Arial" w:hAnsi="Arial" w:cs="Arial"/>
                <w:b/>
                <w:bCs/>
              </w:rPr>
              <w:t>Kenya</w:t>
            </w:r>
          </w:p>
          <w:p w14:paraId="4BE71ED6" w14:textId="580FCF59" w:rsidR="00F00007" w:rsidRPr="00CA56A7" w:rsidRDefault="00721780" w:rsidP="00F00007">
            <w:pPr>
              <w:pStyle w:val="Experience"/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Waiter</w:t>
            </w:r>
          </w:p>
          <w:p w14:paraId="739DC39C" w14:textId="77777777" w:rsidR="00721780" w:rsidRPr="00721780" w:rsidRDefault="00721780" w:rsidP="00721780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721780">
              <w:rPr>
                <w:rFonts w:ascii="Arial" w:hAnsi="Arial" w:cs="Arial"/>
              </w:rPr>
              <w:t>Provided attentive table service, taking orders and delivering food and beverages efficiently in a high-end hospitality setting.</w:t>
            </w:r>
          </w:p>
          <w:p w14:paraId="066637E1" w14:textId="77777777" w:rsidR="00721780" w:rsidRPr="00721780" w:rsidRDefault="00721780" w:rsidP="00721780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721780">
              <w:rPr>
                <w:rFonts w:ascii="Arial" w:hAnsi="Arial" w:cs="Arial"/>
              </w:rPr>
              <w:t>Assisted guests with menu selections, dietary preferences, and special meal requests, ensuring a tailored dining experience.</w:t>
            </w:r>
          </w:p>
          <w:p w14:paraId="1A7A5E20" w14:textId="77777777" w:rsidR="00721780" w:rsidRPr="00721780" w:rsidRDefault="00721780" w:rsidP="00721780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721780">
              <w:rPr>
                <w:rFonts w:ascii="Arial" w:hAnsi="Arial" w:cs="Arial"/>
              </w:rPr>
              <w:t>Collaborated with kitchen and bar staff to ensure seamless coordination of orders and prompt delivery.</w:t>
            </w:r>
          </w:p>
          <w:p w14:paraId="6379AB9E" w14:textId="77777777" w:rsidR="00721780" w:rsidRPr="00721780" w:rsidRDefault="00721780" w:rsidP="00721780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721780">
              <w:rPr>
                <w:rFonts w:ascii="Arial" w:hAnsi="Arial" w:cs="Arial"/>
              </w:rPr>
              <w:t>Maintained high cleanliness and hygiene standards, adhering to hotel policies and health regulations.</w:t>
            </w:r>
          </w:p>
          <w:p w14:paraId="4C7514F3" w14:textId="4DB9BCDE" w:rsidR="005A1A08" w:rsidRPr="00CA56A7" w:rsidRDefault="00721780" w:rsidP="00721780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721780">
              <w:rPr>
                <w:rFonts w:ascii="Arial" w:hAnsi="Arial" w:cs="Arial"/>
              </w:rPr>
              <w:t>Engaged with customers to create a warm and welcoming atmosphere, leading to positive reviews and increased guest loyalty</w:t>
            </w:r>
            <w:r w:rsidR="00DA1E7B" w:rsidRPr="00CA56A7">
              <w:rPr>
                <w:rFonts w:ascii="Arial" w:hAnsi="Arial" w:cs="Arial"/>
              </w:rPr>
              <w:t>.</w:t>
            </w:r>
          </w:p>
          <w:p w14:paraId="6E2D9DA0" w14:textId="77777777" w:rsidR="00D97CE2" w:rsidRPr="00CA56A7" w:rsidRDefault="00D97CE2" w:rsidP="00D97CE2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Arial" w:hAnsi="Arial" w:cs="Arial"/>
              </w:rPr>
            </w:pPr>
          </w:p>
          <w:p w14:paraId="224EE2C0" w14:textId="27C8F7FE" w:rsidR="005A1A08" w:rsidRPr="00CA56A7" w:rsidRDefault="00D97CE2" w:rsidP="005A1A08">
            <w:pPr>
              <w:pStyle w:val="Experience"/>
              <w:spacing w:after="0"/>
              <w:rPr>
                <w:rFonts w:ascii="Arial" w:hAnsi="Arial" w:cs="Arial"/>
                <w:b/>
                <w:bCs/>
              </w:rPr>
            </w:pPr>
            <w:r w:rsidRPr="00CA56A7">
              <w:rPr>
                <w:rFonts w:ascii="Arial" w:hAnsi="Arial" w:cs="Arial"/>
                <w:b/>
                <w:bCs/>
              </w:rPr>
              <w:t>20</w:t>
            </w:r>
            <w:r w:rsidR="00982F30">
              <w:rPr>
                <w:rFonts w:ascii="Arial" w:hAnsi="Arial" w:cs="Arial"/>
                <w:b/>
                <w:bCs/>
              </w:rPr>
              <w:t>11</w:t>
            </w:r>
            <w:r w:rsidR="00DA1E7B" w:rsidRPr="00CA56A7">
              <w:rPr>
                <w:rFonts w:ascii="Arial" w:hAnsi="Arial" w:cs="Arial"/>
                <w:b/>
                <w:bCs/>
              </w:rPr>
              <w:t xml:space="preserve">- </w:t>
            </w:r>
            <w:r w:rsidRPr="00CA56A7">
              <w:rPr>
                <w:rFonts w:ascii="Arial" w:hAnsi="Arial" w:cs="Arial"/>
                <w:b/>
                <w:bCs/>
              </w:rPr>
              <w:t>201</w:t>
            </w:r>
            <w:r w:rsidR="00982F30">
              <w:rPr>
                <w:rFonts w:ascii="Arial" w:hAnsi="Arial" w:cs="Arial"/>
                <w:b/>
                <w:bCs/>
              </w:rPr>
              <w:t xml:space="preserve">5 </w:t>
            </w:r>
            <w:r w:rsidR="005A1A08" w:rsidRPr="00CA56A7">
              <w:rPr>
                <w:rFonts w:ascii="Arial" w:hAnsi="Arial" w:cs="Arial"/>
                <w:b/>
                <w:bCs/>
              </w:rPr>
              <w:t>|</w:t>
            </w:r>
            <w:r w:rsidR="00982F30">
              <w:rPr>
                <w:rFonts w:ascii="Arial" w:hAnsi="Arial" w:cs="Arial"/>
                <w:b/>
                <w:bCs/>
              </w:rPr>
              <w:t xml:space="preserve"> </w:t>
            </w:r>
            <w:r w:rsidR="00982F30" w:rsidRPr="00982F30">
              <w:rPr>
                <w:rFonts w:ascii="Arial" w:hAnsi="Arial" w:cs="Arial"/>
                <w:b/>
                <w:bCs/>
              </w:rPr>
              <w:t>Multichoice Kenya Ltd</w:t>
            </w:r>
            <w:r w:rsidR="007E0993" w:rsidRPr="00CA56A7">
              <w:rPr>
                <w:rFonts w:ascii="Arial" w:hAnsi="Arial" w:cs="Arial"/>
                <w:b/>
                <w:bCs/>
              </w:rPr>
              <w:t xml:space="preserve">, </w:t>
            </w:r>
            <w:r w:rsidR="00982F30">
              <w:rPr>
                <w:rFonts w:ascii="Arial" w:hAnsi="Arial" w:cs="Arial"/>
                <w:b/>
                <w:bCs/>
              </w:rPr>
              <w:t>Kenya</w:t>
            </w:r>
          </w:p>
          <w:p w14:paraId="18F9CB3D" w14:textId="756E6427" w:rsidR="00982F30" w:rsidRPr="00CA56A7" w:rsidRDefault="00CD520C" w:rsidP="00982F30">
            <w:pPr>
              <w:pStyle w:val="Experience"/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Sales Associate</w:t>
            </w:r>
          </w:p>
          <w:p w14:paraId="750B396C" w14:textId="193D9B64" w:rsidR="00AC7E53" w:rsidRPr="00AC7E53" w:rsidRDefault="00AC7E53" w:rsidP="00AC7E53">
            <w:pPr>
              <w:pStyle w:val="Experience"/>
              <w:numPr>
                <w:ilvl w:val="0"/>
                <w:numId w:val="19"/>
              </w:numPr>
              <w:spacing w:after="0"/>
              <w:rPr>
                <w:rFonts w:ascii="Arial" w:hAnsi="Arial" w:cs="Arial"/>
              </w:rPr>
            </w:pPr>
            <w:r w:rsidRPr="00AC7E53">
              <w:rPr>
                <w:rFonts w:ascii="Arial" w:hAnsi="Arial" w:cs="Arial"/>
              </w:rPr>
              <w:t>Assisted customers in selecting pay-TV packages and services that best suited their entertainment needs and budgets.</w:t>
            </w:r>
          </w:p>
          <w:p w14:paraId="0087E393" w14:textId="1021F4FD" w:rsidR="00AC7E53" w:rsidRPr="00AC7E53" w:rsidRDefault="00AC7E53" w:rsidP="00AC7E53">
            <w:pPr>
              <w:pStyle w:val="Experience"/>
              <w:numPr>
                <w:ilvl w:val="0"/>
                <w:numId w:val="19"/>
              </w:numPr>
              <w:spacing w:after="0"/>
              <w:rPr>
                <w:rFonts w:ascii="Arial" w:hAnsi="Arial" w:cs="Arial"/>
              </w:rPr>
            </w:pPr>
            <w:r w:rsidRPr="00AC7E53">
              <w:rPr>
                <w:rFonts w:ascii="Arial" w:hAnsi="Arial" w:cs="Arial"/>
              </w:rPr>
              <w:t>Processed new subscriptions, upgrades, and cancellations while ensuring accurate documentation and timely activation.</w:t>
            </w:r>
          </w:p>
          <w:p w14:paraId="3987ECB6" w14:textId="5596CA90" w:rsidR="00AC7E53" w:rsidRPr="00AC7E53" w:rsidRDefault="00AC7E53" w:rsidP="00AC7E53">
            <w:pPr>
              <w:pStyle w:val="Experience"/>
              <w:numPr>
                <w:ilvl w:val="0"/>
                <w:numId w:val="19"/>
              </w:numPr>
              <w:spacing w:after="0"/>
              <w:rPr>
                <w:rFonts w:ascii="Arial" w:hAnsi="Arial" w:cs="Arial"/>
              </w:rPr>
            </w:pPr>
            <w:r w:rsidRPr="00AC7E53">
              <w:rPr>
                <w:rFonts w:ascii="Arial" w:hAnsi="Arial" w:cs="Arial"/>
              </w:rPr>
              <w:t>Conducted outbound calls to existing customers to promote new channels, packages, and special offers, driving upsell opportunities.</w:t>
            </w:r>
          </w:p>
          <w:p w14:paraId="07AC0829" w14:textId="3D13E8F2" w:rsidR="00AC7E53" w:rsidRPr="00AC7E53" w:rsidRDefault="00AC7E53" w:rsidP="00AC7E53">
            <w:pPr>
              <w:pStyle w:val="Experience"/>
              <w:numPr>
                <w:ilvl w:val="0"/>
                <w:numId w:val="19"/>
              </w:numPr>
              <w:spacing w:after="0"/>
              <w:rPr>
                <w:rFonts w:ascii="Arial" w:hAnsi="Arial" w:cs="Arial"/>
              </w:rPr>
            </w:pPr>
            <w:r w:rsidRPr="00AC7E53">
              <w:rPr>
                <w:rFonts w:ascii="Arial" w:hAnsi="Arial" w:cs="Arial"/>
              </w:rPr>
              <w:t>Resolved billing and service-related issues, ensuring customer satisfaction and retention.</w:t>
            </w:r>
          </w:p>
          <w:p w14:paraId="7A84AACA" w14:textId="6DC1C41D" w:rsidR="001409F5" w:rsidRPr="00E264B8" w:rsidRDefault="00AC7E53" w:rsidP="00AC7E53">
            <w:pPr>
              <w:pStyle w:val="Experience"/>
              <w:numPr>
                <w:ilvl w:val="0"/>
                <w:numId w:val="19"/>
              </w:numPr>
              <w:spacing w:after="0"/>
              <w:rPr>
                <w:rFonts w:ascii="Arial" w:hAnsi="Arial" w:cs="Arial"/>
              </w:rPr>
            </w:pPr>
            <w:r w:rsidRPr="00AC7E53">
              <w:rPr>
                <w:rFonts w:ascii="Arial" w:hAnsi="Arial" w:cs="Arial"/>
              </w:rPr>
              <w:t>Maintained up-to-date knowledge of the company’s products and services to provide accurate and informed recommendations</w:t>
            </w:r>
            <w:r w:rsidR="00DA1E7B" w:rsidRPr="00CA56A7">
              <w:rPr>
                <w:rFonts w:ascii="Arial" w:hAnsi="Arial" w:cs="Arial"/>
              </w:rPr>
              <w:t>.</w:t>
            </w:r>
          </w:p>
          <w:p w14:paraId="5C77BD42" w14:textId="77777777" w:rsidR="001409F5" w:rsidRPr="00CA56A7" w:rsidRDefault="001409F5" w:rsidP="001409F5">
            <w:pPr>
              <w:pStyle w:val="Experience"/>
              <w:spacing w:after="0"/>
              <w:ind w:left="720"/>
              <w:rPr>
                <w:rFonts w:ascii="Arial" w:hAnsi="Arial" w:cs="Arial"/>
              </w:rPr>
            </w:pPr>
          </w:p>
          <w:p w14:paraId="62D6AD8F" w14:textId="2BFA44E3" w:rsidR="001409F5" w:rsidRPr="00CA56A7" w:rsidRDefault="001409F5" w:rsidP="001409F5">
            <w:pPr>
              <w:pStyle w:val="Experience"/>
              <w:spacing w:after="0"/>
              <w:rPr>
                <w:rFonts w:ascii="Arial" w:hAnsi="Arial" w:cs="Arial"/>
              </w:rPr>
            </w:pPr>
          </w:p>
        </w:tc>
      </w:tr>
    </w:tbl>
    <w:p w14:paraId="07B337E2" w14:textId="0EA0FB7C" w:rsidR="005E6D8C" w:rsidRPr="00CA56A7" w:rsidRDefault="005E6D8C" w:rsidP="005E6D8C">
      <w:pPr>
        <w:rPr>
          <w:rFonts w:ascii="Arial" w:hAnsi="Arial" w:cs="Arial"/>
        </w:rPr>
      </w:pPr>
    </w:p>
    <w:sectPr w:rsidR="005E6D8C" w:rsidRPr="00CA56A7" w:rsidSect="00820C16"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1F60A" w14:textId="77777777" w:rsidR="003A4A2E" w:rsidRDefault="003A4A2E" w:rsidP="00BA3E51">
      <w:r>
        <w:separator/>
      </w:r>
    </w:p>
  </w:endnote>
  <w:endnote w:type="continuationSeparator" w:id="0">
    <w:p w14:paraId="536A94DA" w14:textId="77777777" w:rsidR="003A4A2E" w:rsidRDefault="003A4A2E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Cascadia Code ExtraLight"/>
    <w:charset w:val="00"/>
    <w:family w:val="swiss"/>
    <w:pitch w:val="variable"/>
    <w:sig w:usb0="00000001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altName w:val="Cascadia Code ExtraLight"/>
    <w:charset w:val="00"/>
    <w:family w:val="swiss"/>
    <w:pitch w:val="variable"/>
    <w:sig w:usb0="00000001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F3CE2" w14:textId="77777777" w:rsidR="003A4A2E" w:rsidRDefault="003A4A2E" w:rsidP="00BA3E51">
      <w:r>
        <w:separator/>
      </w:r>
    </w:p>
  </w:footnote>
  <w:footnote w:type="continuationSeparator" w:id="0">
    <w:p w14:paraId="4B9B05A6" w14:textId="77777777" w:rsidR="003A4A2E" w:rsidRDefault="003A4A2E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9545E"/>
    <w:multiLevelType w:val="hybridMultilevel"/>
    <w:tmpl w:val="E4AE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82ED0"/>
    <w:multiLevelType w:val="hybridMultilevel"/>
    <w:tmpl w:val="E81AB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17BB6"/>
    <w:multiLevelType w:val="hybridMultilevel"/>
    <w:tmpl w:val="44921B8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C22B8"/>
    <w:multiLevelType w:val="hybridMultilevel"/>
    <w:tmpl w:val="38CA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F1939"/>
    <w:multiLevelType w:val="hybridMultilevel"/>
    <w:tmpl w:val="8CB2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A308D"/>
    <w:multiLevelType w:val="hybridMultilevel"/>
    <w:tmpl w:val="BE6CA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A90180"/>
    <w:multiLevelType w:val="hybridMultilevel"/>
    <w:tmpl w:val="93C0A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C65316"/>
    <w:multiLevelType w:val="hybridMultilevel"/>
    <w:tmpl w:val="9636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531F7"/>
    <w:multiLevelType w:val="hybridMultilevel"/>
    <w:tmpl w:val="29B8C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E47790"/>
    <w:multiLevelType w:val="hybridMultilevel"/>
    <w:tmpl w:val="2B98B8F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65A5F"/>
    <w:multiLevelType w:val="hybridMultilevel"/>
    <w:tmpl w:val="51DC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813889"/>
    <w:multiLevelType w:val="hybridMultilevel"/>
    <w:tmpl w:val="2E46811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181D6A"/>
    <w:multiLevelType w:val="hybridMultilevel"/>
    <w:tmpl w:val="3C10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FE73C4"/>
    <w:multiLevelType w:val="hybridMultilevel"/>
    <w:tmpl w:val="1452C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B00DF"/>
    <w:multiLevelType w:val="hybridMultilevel"/>
    <w:tmpl w:val="3C80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6"/>
  </w:num>
  <w:num w:numId="4">
    <w:abstractNumId w:val="6"/>
  </w:num>
  <w:num w:numId="5">
    <w:abstractNumId w:val="14"/>
  </w:num>
  <w:num w:numId="6">
    <w:abstractNumId w:val="11"/>
  </w:num>
  <w:num w:numId="7">
    <w:abstractNumId w:val="2"/>
  </w:num>
  <w:num w:numId="8">
    <w:abstractNumId w:val="12"/>
  </w:num>
  <w:num w:numId="9">
    <w:abstractNumId w:val="15"/>
  </w:num>
  <w:num w:numId="10">
    <w:abstractNumId w:val="9"/>
  </w:num>
  <w:num w:numId="11">
    <w:abstractNumId w:val="4"/>
  </w:num>
  <w:num w:numId="12">
    <w:abstractNumId w:val="5"/>
  </w:num>
  <w:num w:numId="13">
    <w:abstractNumId w:val="3"/>
  </w:num>
  <w:num w:numId="14">
    <w:abstractNumId w:val="7"/>
  </w:num>
  <w:num w:numId="15">
    <w:abstractNumId w:val="18"/>
  </w:num>
  <w:num w:numId="16">
    <w:abstractNumId w:val="0"/>
  </w:num>
  <w:num w:numId="17">
    <w:abstractNumId w:val="1"/>
  </w:num>
  <w:num w:numId="18">
    <w:abstractNumId w:val="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51"/>
    <w:rsid w:val="000064B8"/>
    <w:rsid w:val="00021DEC"/>
    <w:rsid w:val="00026C2A"/>
    <w:rsid w:val="00027CDB"/>
    <w:rsid w:val="00031003"/>
    <w:rsid w:val="00036AA9"/>
    <w:rsid w:val="00041F8A"/>
    <w:rsid w:val="00045F2E"/>
    <w:rsid w:val="00046B4D"/>
    <w:rsid w:val="00055BBC"/>
    <w:rsid w:val="0007266C"/>
    <w:rsid w:val="00073BF3"/>
    <w:rsid w:val="00077FEB"/>
    <w:rsid w:val="000815A5"/>
    <w:rsid w:val="00081B51"/>
    <w:rsid w:val="000A12EF"/>
    <w:rsid w:val="000A421F"/>
    <w:rsid w:val="000A6E00"/>
    <w:rsid w:val="000B21B2"/>
    <w:rsid w:val="000B224D"/>
    <w:rsid w:val="000C7293"/>
    <w:rsid w:val="000D1D52"/>
    <w:rsid w:val="000D3891"/>
    <w:rsid w:val="000E77A6"/>
    <w:rsid w:val="000F3FE2"/>
    <w:rsid w:val="000F7171"/>
    <w:rsid w:val="001235F6"/>
    <w:rsid w:val="001242E8"/>
    <w:rsid w:val="001243AF"/>
    <w:rsid w:val="00140582"/>
    <w:rsid w:val="001409F5"/>
    <w:rsid w:val="00144334"/>
    <w:rsid w:val="00144CF4"/>
    <w:rsid w:val="00151DE9"/>
    <w:rsid w:val="00153B7F"/>
    <w:rsid w:val="00154F17"/>
    <w:rsid w:val="00157DB0"/>
    <w:rsid w:val="00173B36"/>
    <w:rsid w:val="00177BCB"/>
    <w:rsid w:val="00177FB2"/>
    <w:rsid w:val="001866E8"/>
    <w:rsid w:val="001B1EAE"/>
    <w:rsid w:val="001B6AD6"/>
    <w:rsid w:val="001C53DC"/>
    <w:rsid w:val="001E0351"/>
    <w:rsid w:val="001E19CA"/>
    <w:rsid w:val="001E5794"/>
    <w:rsid w:val="001F322F"/>
    <w:rsid w:val="001F6D5E"/>
    <w:rsid w:val="001F7B89"/>
    <w:rsid w:val="00210D27"/>
    <w:rsid w:val="00211913"/>
    <w:rsid w:val="00217454"/>
    <w:rsid w:val="002251C8"/>
    <w:rsid w:val="002333BC"/>
    <w:rsid w:val="0023600D"/>
    <w:rsid w:val="00241482"/>
    <w:rsid w:val="0024732D"/>
    <w:rsid w:val="00247A85"/>
    <w:rsid w:val="00261E7B"/>
    <w:rsid w:val="00262B06"/>
    <w:rsid w:val="00267B58"/>
    <w:rsid w:val="00276ADF"/>
    <w:rsid w:val="00290244"/>
    <w:rsid w:val="00293BB8"/>
    <w:rsid w:val="002954B8"/>
    <w:rsid w:val="002A4A92"/>
    <w:rsid w:val="002A6A5C"/>
    <w:rsid w:val="002B0852"/>
    <w:rsid w:val="002C0662"/>
    <w:rsid w:val="002D131D"/>
    <w:rsid w:val="002D3BFF"/>
    <w:rsid w:val="002D4EA0"/>
    <w:rsid w:val="002D5478"/>
    <w:rsid w:val="002E013D"/>
    <w:rsid w:val="002E417B"/>
    <w:rsid w:val="002F0125"/>
    <w:rsid w:val="00302AC1"/>
    <w:rsid w:val="00320ECB"/>
    <w:rsid w:val="00326FD3"/>
    <w:rsid w:val="003416F8"/>
    <w:rsid w:val="00344FC0"/>
    <w:rsid w:val="00345199"/>
    <w:rsid w:val="00353B04"/>
    <w:rsid w:val="00355D85"/>
    <w:rsid w:val="003764FC"/>
    <w:rsid w:val="00377A0D"/>
    <w:rsid w:val="00382737"/>
    <w:rsid w:val="003841B5"/>
    <w:rsid w:val="003955CC"/>
    <w:rsid w:val="003A4A2E"/>
    <w:rsid w:val="003A694D"/>
    <w:rsid w:val="003C38C3"/>
    <w:rsid w:val="003E02DA"/>
    <w:rsid w:val="003E1692"/>
    <w:rsid w:val="003E16EE"/>
    <w:rsid w:val="003E7783"/>
    <w:rsid w:val="003F1663"/>
    <w:rsid w:val="00417906"/>
    <w:rsid w:val="00425A0C"/>
    <w:rsid w:val="00430D9E"/>
    <w:rsid w:val="004311AD"/>
    <w:rsid w:val="00437DEB"/>
    <w:rsid w:val="00437FAC"/>
    <w:rsid w:val="00442A0E"/>
    <w:rsid w:val="00443C70"/>
    <w:rsid w:val="00446C78"/>
    <w:rsid w:val="0045271B"/>
    <w:rsid w:val="00471EA5"/>
    <w:rsid w:val="004806AC"/>
    <w:rsid w:val="00487798"/>
    <w:rsid w:val="00490100"/>
    <w:rsid w:val="0049098F"/>
    <w:rsid w:val="004A0923"/>
    <w:rsid w:val="004A1717"/>
    <w:rsid w:val="004A4C22"/>
    <w:rsid w:val="004A4C74"/>
    <w:rsid w:val="004B6074"/>
    <w:rsid w:val="004C3308"/>
    <w:rsid w:val="004D4E80"/>
    <w:rsid w:val="004D60B8"/>
    <w:rsid w:val="004E1DBA"/>
    <w:rsid w:val="004E314D"/>
    <w:rsid w:val="004E4CD0"/>
    <w:rsid w:val="004E5226"/>
    <w:rsid w:val="004E6AB2"/>
    <w:rsid w:val="004E70E8"/>
    <w:rsid w:val="00507E80"/>
    <w:rsid w:val="00514E0D"/>
    <w:rsid w:val="00524C58"/>
    <w:rsid w:val="00531B4E"/>
    <w:rsid w:val="00535F87"/>
    <w:rsid w:val="005372E0"/>
    <w:rsid w:val="0054470D"/>
    <w:rsid w:val="00545E1F"/>
    <w:rsid w:val="00546258"/>
    <w:rsid w:val="005527A6"/>
    <w:rsid w:val="005566E7"/>
    <w:rsid w:val="00556FFB"/>
    <w:rsid w:val="00560C7D"/>
    <w:rsid w:val="00563EA8"/>
    <w:rsid w:val="00564622"/>
    <w:rsid w:val="00565871"/>
    <w:rsid w:val="00567F41"/>
    <w:rsid w:val="00577416"/>
    <w:rsid w:val="00592DF4"/>
    <w:rsid w:val="00594E94"/>
    <w:rsid w:val="00597E33"/>
    <w:rsid w:val="005A1A08"/>
    <w:rsid w:val="005A2141"/>
    <w:rsid w:val="005A3E0B"/>
    <w:rsid w:val="005B3227"/>
    <w:rsid w:val="005C1E7C"/>
    <w:rsid w:val="005E6D8C"/>
    <w:rsid w:val="005E77B1"/>
    <w:rsid w:val="005F3614"/>
    <w:rsid w:val="005F665E"/>
    <w:rsid w:val="00607072"/>
    <w:rsid w:val="00613A21"/>
    <w:rsid w:val="006175E6"/>
    <w:rsid w:val="00645019"/>
    <w:rsid w:val="00646036"/>
    <w:rsid w:val="00654DC9"/>
    <w:rsid w:val="00660F56"/>
    <w:rsid w:val="0067056E"/>
    <w:rsid w:val="0068094B"/>
    <w:rsid w:val="00684630"/>
    <w:rsid w:val="00685E20"/>
    <w:rsid w:val="00686284"/>
    <w:rsid w:val="006B26AB"/>
    <w:rsid w:val="006D5FD4"/>
    <w:rsid w:val="006F040E"/>
    <w:rsid w:val="006F3FEF"/>
    <w:rsid w:val="006F45E7"/>
    <w:rsid w:val="00711896"/>
    <w:rsid w:val="007153C9"/>
    <w:rsid w:val="00716542"/>
    <w:rsid w:val="00716FB1"/>
    <w:rsid w:val="00721780"/>
    <w:rsid w:val="00731C44"/>
    <w:rsid w:val="007337AD"/>
    <w:rsid w:val="0073402D"/>
    <w:rsid w:val="00745F6E"/>
    <w:rsid w:val="00755988"/>
    <w:rsid w:val="0076373C"/>
    <w:rsid w:val="00780ADA"/>
    <w:rsid w:val="00792D43"/>
    <w:rsid w:val="007B30FE"/>
    <w:rsid w:val="007B7A61"/>
    <w:rsid w:val="007E0993"/>
    <w:rsid w:val="007E1FA8"/>
    <w:rsid w:val="007E6083"/>
    <w:rsid w:val="00803553"/>
    <w:rsid w:val="00810242"/>
    <w:rsid w:val="00812951"/>
    <w:rsid w:val="00820B7B"/>
    <w:rsid w:val="00820C16"/>
    <w:rsid w:val="00824394"/>
    <w:rsid w:val="00830248"/>
    <w:rsid w:val="00832245"/>
    <w:rsid w:val="00842221"/>
    <w:rsid w:val="00855181"/>
    <w:rsid w:val="008647C2"/>
    <w:rsid w:val="0086523D"/>
    <w:rsid w:val="008736CB"/>
    <w:rsid w:val="00882F23"/>
    <w:rsid w:val="0089047A"/>
    <w:rsid w:val="00890482"/>
    <w:rsid w:val="00894154"/>
    <w:rsid w:val="008A1020"/>
    <w:rsid w:val="008A1250"/>
    <w:rsid w:val="008A1FCF"/>
    <w:rsid w:val="008B1112"/>
    <w:rsid w:val="008B6D91"/>
    <w:rsid w:val="008B7320"/>
    <w:rsid w:val="008C55B0"/>
    <w:rsid w:val="008C78F5"/>
    <w:rsid w:val="008D30CF"/>
    <w:rsid w:val="008D604D"/>
    <w:rsid w:val="008F05F4"/>
    <w:rsid w:val="009037B8"/>
    <w:rsid w:val="009071EB"/>
    <w:rsid w:val="00914419"/>
    <w:rsid w:val="00914AD8"/>
    <w:rsid w:val="0092208E"/>
    <w:rsid w:val="00925015"/>
    <w:rsid w:val="009421E3"/>
    <w:rsid w:val="00945EA2"/>
    <w:rsid w:val="0095105D"/>
    <w:rsid w:val="00952CCD"/>
    <w:rsid w:val="00962E61"/>
    <w:rsid w:val="00982F30"/>
    <w:rsid w:val="00986331"/>
    <w:rsid w:val="009A6667"/>
    <w:rsid w:val="009B2B04"/>
    <w:rsid w:val="009C4C61"/>
    <w:rsid w:val="009C7105"/>
    <w:rsid w:val="009E346C"/>
    <w:rsid w:val="009F213B"/>
    <w:rsid w:val="009F492D"/>
    <w:rsid w:val="00A122BB"/>
    <w:rsid w:val="00A15318"/>
    <w:rsid w:val="00A300FD"/>
    <w:rsid w:val="00A37F9E"/>
    <w:rsid w:val="00A428EC"/>
    <w:rsid w:val="00A64954"/>
    <w:rsid w:val="00A670F6"/>
    <w:rsid w:val="00A77120"/>
    <w:rsid w:val="00A839BE"/>
    <w:rsid w:val="00A84027"/>
    <w:rsid w:val="00A92A90"/>
    <w:rsid w:val="00A95006"/>
    <w:rsid w:val="00AA7901"/>
    <w:rsid w:val="00AB7FE5"/>
    <w:rsid w:val="00AC1AE2"/>
    <w:rsid w:val="00AC1E5A"/>
    <w:rsid w:val="00AC7E53"/>
    <w:rsid w:val="00AE3EA8"/>
    <w:rsid w:val="00AF297E"/>
    <w:rsid w:val="00B14E21"/>
    <w:rsid w:val="00B172FD"/>
    <w:rsid w:val="00B268C4"/>
    <w:rsid w:val="00B36A81"/>
    <w:rsid w:val="00B46F0F"/>
    <w:rsid w:val="00B54AD3"/>
    <w:rsid w:val="00B55CE2"/>
    <w:rsid w:val="00B62B99"/>
    <w:rsid w:val="00B643D0"/>
    <w:rsid w:val="00B64E0B"/>
    <w:rsid w:val="00B6642A"/>
    <w:rsid w:val="00B70762"/>
    <w:rsid w:val="00B707BF"/>
    <w:rsid w:val="00B71E93"/>
    <w:rsid w:val="00B80535"/>
    <w:rsid w:val="00B8729E"/>
    <w:rsid w:val="00B87E22"/>
    <w:rsid w:val="00BA3E51"/>
    <w:rsid w:val="00BB2D2C"/>
    <w:rsid w:val="00BB3142"/>
    <w:rsid w:val="00BB7A6A"/>
    <w:rsid w:val="00BC627E"/>
    <w:rsid w:val="00BD6049"/>
    <w:rsid w:val="00BE7151"/>
    <w:rsid w:val="00C07A53"/>
    <w:rsid w:val="00C13B85"/>
    <w:rsid w:val="00C155FC"/>
    <w:rsid w:val="00C3705E"/>
    <w:rsid w:val="00C4683E"/>
    <w:rsid w:val="00C532FC"/>
    <w:rsid w:val="00C755B4"/>
    <w:rsid w:val="00C75D84"/>
    <w:rsid w:val="00C857CB"/>
    <w:rsid w:val="00C90092"/>
    <w:rsid w:val="00CA56A7"/>
    <w:rsid w:val="00CA5CD9"/>
    <w:rsid w:val="00CA7800"/>
    <w:rsid w:val="00CC25BF"/>
    <w:rsid w:val="00CC5ED4"/>
    <w:rsid w:val="00CD520C"/>
    <w:rsid w:val="00CE75B8"/>
    <w:rsid w:val="00CE7F8E"/>
    <w:rsid w:val="00D04093"/>
    <w:rsid w:val="00D055FC"/>
    <w:rsid w:val="00D0794D"/>
    <w:rsid w:val="00D12400"/>
    <w:rsid w:val="00D140DF"/>
    <w:rsid w:val="00D170A9"/>
    <w:rsid w:val="00D23AC8"/>
    <w:rsid w:val="00D3715C"/>
    <w:rsid w:val="00D44229"/>
    <w:rsid w:val="00D642C3"/>
    <w:rsid w:val="00D64E5D"/>
    <w:rsid w:val="00D666BB"/>
    <w:rsid w:val="00D720DF"/>
    <w:rsid w:val="00D732A6"/>
    <w:rsid w:val="00D824A5"/>
    <w:rsid w:val="00D84359"/>
    <w:rsid w:val="00D91DAB"/>
    <w:rsid w:val="00D92ED4"/>
    <w:rsid w:val="00D94ABF"/>
    <w:rsid w:val="00D97CE2"/>
    <w:rsid w:val="00DA1E7B"/>
    <w:rsid w:val="00DB029E"/>
    <w:rsid w:val="00DD7E40"/>
    <w:rsid w:val="00DF490C"/>
    <w:rsid w:val="00DF5214"/>
    <w:rsid w:val="00E20245"/>
    <w:rsid w:val="00E225F8"/>
    <w:rsid w:val="00E2301F"/>
    <w:rsid w:val="00E264B8"/>
    <w:rsid w:val="00E32A75"/>
    <w:rsid w:val="00E32D04"/>
    <w:rsid w:val="00E4379F"/>
    <w:rsid w:val="00E5183E"/>
    <w:rsid w:val="00E6105D"/>
    <w:rsid w:val="00E65596"/>
    <w:rsid w:val="00E67A2D"/>
    <w:rsid w:val="00E82E23"/>
    <w:rsid w:val="00E83FF3"/>
    <w:rsid w:val="00EA0042"/>
    <w:rsid w:val="00EB1D1B"/>
    <w:rsid w:val="00EC659C"/>
    <w:rsid w:val="00EE0B6E"/>
    <w:rsid w:val="00EE1496"/>
    <w:rsid w:val="00EE7493"/>
    <w:rsid w:val="00EF663B"/>
    <w:rsid w:val="00F00007"/>
    <w:rsid w:val="00F02D02"/>
    <w:rsid w:val="00F12680"/>
    <w:rsid w:val="00F273BC"/>
    <w:rsid w:val="00F36875"/>
    <w:rsid w:val="00F51E3E"/>
    <w:rsid w:val="00F53B71"/>
    <w:rsid w:val="00F560AD"/>
    <w:rsid w:val="00F56822"/>
    <w:rsid w:val="00F5786D"/>
    <w:rsid w:val="00F61BD1"/>
    <w:rsid w:val="00F716E1"/>
    <w:rsid w:val="00F77A5A"/>
    <w:rsid w:val="00F908C3"/>
    <w:rsid w:val="00F91753"/>
    <w:rsid w:val="00FA631E"/>
    <w:rsid w:val="00FB1F01"/>
    <w:rsid w:val="00FC38FC"/>
    <w:rsid w:val="00FC5837"/>
    <w:rsid w:val="00FE2094"/>
    <w:rsid w:val="00FE7E83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6821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1EAE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autoRedefine/>
    <w:rsid w:val="004D60B8"/>
    <w:pPr>
      <w:spacing w:before="360" w:after="440" w:line="240" w:lineRule="atLeast"/>
      <w:ind w:left="2410" w:hanging="250"/>
    </w:pPr>
    <w:rPr>
      <w:rFonts w:ascii="Times New Roman" w:eastAsia="Times New Roman" w:hAnsi="Times New Roman" w:cs="Times New Roman"/>
      <w:color w:val="auto"/>
      <w:spacing w:val="-20"/>
      <w:sz w:val="4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9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65971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8211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226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146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414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921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138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2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Modern%20nurs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DB2F6F98C374833BF687D5B481F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66789-76DF-45C6-93CA-7A5ACB038715}"/>
      </w:docPartPr>
      <w:docPartBody>
        <w:p w:rsidR="008319C0" w:rsidRDefault="00977B4F">
          <w:pPr>
            <w:pStyle w:val="EDB2F6F98C374833BF687D5B481F499C"/>
          </w:pPr>
          <w:r w:rsidRPr="00E32D04">
            <w:t>CONTACT</w:t>
          </w:r>
        </w:p>
      </w:docPartBody>
    </w:docPart>
    <w:docPart>
      <w:docPartPr>
        <w:name w:val="9E65AC04F137488F9B9403EE87620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371A9-7C9E-4348-84BB-3153E281DA2E}"/>
      </w:docPartPr>
      <w:docPartBody>
        <w:p w:rsidR="008319C0" w:rsidRDefault="00977B4F">
          <w:pPr>
            <w:pStyle w:val="9E65AC04F137488F9B9403EE8762052A"/>
          </w:pPr>
          <w:r w:rsidRPr="000F7D0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Cascadia Code ExtraLight"/>
    <w:charset w:val="00"/>
    <w:family w:val="swiss"/>
    <w:pitch w:val="variable"/>
    <w:sig w:usb0="00000001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altName w:val="Cascadia Code ExtraLight"/>
    <w:charset w:val="00"/>
    <w:family w:val="swiss"/>
    <w:pitch w:val="variable"/>
    <w:sig w:usb0="00000001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825"/>
    <w:rsid w:val="00202A9B"/>
    <w:rsid w:val="00263825"/>
    <w:rsid w:val="00322D10"/>
    <w:rsid w:val="003341A9"/>
    <w:rsid w:val="00556FFB"/>
    <w:rsid w:val="00597FA2"/>
    <w:rsid w:val="005A02D8"/>
    <w:rsid w:val="00644657"/>
    <w:rsid w:val="0065701E"/>
    <w:rsid w:val="006F04D2"/>
    <w:rsid w:val="008319C0"/>
    <w:rsid w:val="008C55B0"/>
    <w:rsid w:val="009102E1"/>
    <w:rsid w:val="0091416D"/>
    <w:rsid w:val="00917C02"/>
    <w:rsid w:val="00926AFF"/>
    <w:rsid w:val="009421E3"/>
    <w:rsid w:val="009439C6"/>
    <w:rsid w:val="00977B4F"/>
    <w:rsid w:val="009C0CE1"/>
    <w:rsid w:val="009C3B46"/>
    <w:rsid w:val="00A41157"/>
    <w:rsid w:val="00A74ABA"/>
    <w:rsid w:val="00A86E1D"/>
    <w:rsid w:val="00AF297E"/>
    <w:rsid w:val="00B108F1"/>
    <w:rsid w:val="00B40065"/>
    <w:rsid w:val="00BE02EB"/>
    <w:rsid w:val="00BF6E45"/>
    <w:rsid w:val="00C755B4"/>
    <w:rsid w:val="00C8479D"/>
    <w:rsid w:val="00C901EE"/>
    <w:rsid w:val="00CD69E4"/>
    <w:rsid w:val="00D62179"/>
    <w:rsid w:val="00DC581B"/>
    <w:rsid w:val="00DF5DC6"/>
    <w:rsid w:val="00E25239"/>
    <w:rsid w:val="00E51862"/>
    <w:rsid w:val="00F240E4"/>
    <w:rsid w:val="00F40C5A"/>
    <w:rsid w:val="00FC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en-A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B2F6F98C374833BF687D5B481F499C">
    <w:name w:val="EDB2F6F98C374833BF687D5B481F499C"/>
  </w:style>
  <w:style w:type="paragraph" w:customStyle="1" w:styleId="9E65AC04F137488F9B9403EE8762052A">
    <w:name w:val="9E65AC04F137488F9B9403EE8762052A"/>
  </w:style>
  <w:style w:type="character" w:styleId="Strong">
    <w:name w:val="Strong"/>
    <w:basedOn w:val="DefaultParagraphFont"/>
    <w:uiPriority w:val="22"/>
    <w:qFormat/>
    <w:rsid w:val="00263825"/>
    <w:rPr>
      <w:b/>
      <w:bCs/>
      <w:color w:val="BF8F00" w:themeColor="accent4" w:themeShade="BF"/>
    </w:rPr>
  </w:style>
  <w:style w:type="paragraph" w:customStyle="1" w:styleId="EC759672DAC5409F8B1556786D1BD537">
    <w:name w:val="EC759672DAC5409F8B1556786D1BD537"/>
    <w:rsid w:val="00D62179"/>
    <w:pPr>
      <w:spacing w:line="259" w:lineRule="auto"/>
    </w:pPr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98451-E24E-4350-907E-1C47F810CD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8D41A4-C910-4113-96F6-49D69E40C3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BDA564-06B6-4E92-A9C5-DCBAC4B1EE9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D041991C-2B87-47F2-A7C1-483CF314996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nursing resume</Template>
  <TotalTime>0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2025-02-17T07:40:00Z</dcterms:created>
  <dcterms:modified xsi:type="dcterms:W3CDTF">2025-02-20T00:46:00Z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36df99db25ce316169bcde86d18e1bee1f644fdd9b8d7781cb5747674cc7b61c</vt:lpwstr>
  </property>
</Properties>
</file>